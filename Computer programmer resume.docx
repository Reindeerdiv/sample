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44"/>
        <w:gridCol w:w="22"/>
        <w:gridCol w:w="6250"/>
        <w:gridCol w:w="52"/>
        <w:gridCol w:w="2088"/>
      </w:tblGrid>
      <w:tr w:rsidR="008E18D5" w:rsidRPr="00DE7766" w:rsidTr="00AC26FD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A07D6A" w:rsidRDefault="00E93E4C" w:rsidP="00116379">
            <w:pPr>
              <w:pStyle w:val="ContactInfo"/>
            </w:pPr>
            <w:r>
              <w:t>Divya</w:t>
            </w:r>
            <w:r w:rsidR="009C574D">
              <w:t xml:space="preserve"> Ram</w:t>
            </w:r>
            <w:bookmarkStart w:id="0" w:name="_GoBack"/>
            <w:bookmarkEnd w:id="0"/>
            <w:r>
              <w:t xml:space="preserve"> Rajwani</w:t>
            </w:r>
          </w:p>
          <w:p w:rsidR="008E18D5" w:rsidRPr="00DE7766" w:rsidRDefault="00E93E4C" w:rsidP="00116379">
            <w:pPr>
              <w:pStyle w:val="ContactInfo"/>
            </w:pPr>
            <w:r>
              <w:t>Sukhwani Capital , Vaibhav Nagar Pimpri, Pune-411017</w:t>
            </w:r>
          </w:p>
          <w:p w:rsidR="008E18D5" w:rsidRDefault="00E93E4C" w:rsidP="00116379">
            <w:pPr>
              <w:pStyle w:val="ContactInfo"/>
            </w:pPr>
            <w:r>
              <w:t>9049096220</w:t>
            </w:r>
          </w:p>
          <w:p w:rsidR="00C069B4" w:rsidRDefault="004A161E" w:rsidP="00E93E4C">
            <w:pPr>
              <w:pStyle w:val="ContactInfo"/>
            </w:pPr>
            <w:hyperlink r:id="rId7" w:history="1">
              <w:r w:rsidRPr="00414DCA">
                <w:rPr>
                  <w:rStyle w:val="Hyperlink"/>
                </w:rPr>
                <w:t>divya.rajwani123@gmail.com</w:t>
              </w:r>
            </w:hyperlink>
          </w:p>
          <w:p w:rsidR="004A161E" w:rsidRPr="00DE7766" w:rsidRDefault="004A161E" w:rsidP="00E93E4C">
            <w:pPr>
              <w:pStyle w:val="ContactInfo"/>
            </w:pPr>
            <w:r>
              <w:t>3</w:t>
            </w:r>
            <w:r w:rsidRPr="004A161E">
              <w:rPr>
                <w:vertAlign w:val="superscript"/>
              </w:rPr>
              <w:t>rd</w:t>
            </w:r>
            <w:r>
              <w:t xml:space="preserve"> April 1994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AC26F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A84E65" w:rsidRDefault="00E93E4C" w:rsidP="00E93E4C">
            <w:r>
              <w:t>3 months training complete</w:t>
            </w:r>
            <w:r w:rsidR="00443EE9">
              <w:t>d in Server side scripting and Front End T</w:t>
            </w:r>
            <w:r>
              <w:t xml:space="preserve">echnologies. </w:t>
            </w:r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 w:rsidTr="00AC26F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D4662D" w:rsidP="00116379">
            <w:pPr>
              <w:pStyle w:val="Heading2"/>
            </w:pPr>
            <w:r w:rsidRPr="00116379">
              <w:t>Languages</w:t>
            </w:r>
          </w:p>
          <w:p w:rsidR="00D4662D" w:rsidRPr="00116379" w:rsidRDefault="00E93E4C" w:rsidP="00116379">
            <w:pPr>
              <w:pStyle w:val="ListParagraph"/>
            </w:pPr>
            <w:r>
              <w:t xml:space="preserve">Server Side </w:t>
            </w:r>
            <w:r w:rsidR="00A669DB">
              <w:t>technologies: PHP</w:t>
            </w:r>
            <w:r>
              <w:t>, NodeJS</w:t>
            </w:r>
            <w:r w:rsidR="003823D9">
              <w:t>.</w:t>
            </w:r>
          </w:p>
          <w:p w:rsidR="00D4662D" w:rsidRDefault="00E93E4C" w:rsidP="00116379">
            <w:pPr>
              <w:pStyle w:val="ListParagraph"/>
            </w:pPr>
            <w:r>
              <w:t>Front End Technologies: AngularJS, JavaScript, KnockoutJS.</w:t>
            </w:r>
          </w:p>
          <w:p w:rsidR="00E93E4C" w:rsidRDefault="00E93E4C" w:rsidP="00116379">
            <w:pPr>
              <w:pStyle w:val="ListParagraph"/>
            </w:pPr>
            <w:r>
              <w:t>Familiar with: Java, C, C++, Assembly, Python, Android.</w:t>
            </w:r>
          </w:p>
          <w:p w:rsidR="00D4662D" w:rsidRDefault="0010077D" w:rsidP="00116379">
            <w:pPr>
              <w:pStyle w:val="Heading2"/>
            </w:pPr>
            <w:r>
              <w:t>Software</w:t>
            </w:r>
          </w:p>
          <w:p w:rsidR="00D4662D" w:rsidRDefault="00E93E4C" w:rsidP="00116379">
            <w:pPr>
              <w:pStyle w:val="ListParagraph"/>
            </w:pPr>
            <w:r>
              <w:t>Databases: Mongo DB, MySQL.</w:t>
            </w:r>
          </w:p>
          <w:p w:rsidR="009548CA" w:rsidRDefault="00E93E4C" w:rsidP="00E93E4C">
            <w:pPr>
              <w:pStyle w:val="ListParagraph"/>
            </w:pPr>
            <w:r>
              <w:t>Platforms: Linux, Windows, Atmel Studio, Raspberry</w:t>
            </w:r>
            <w:r w:rsidR="003823D9">
              <w:t xml:space="preserve"> </w:t>
            </w:r>
            <w:r>
              <w:t xml:space="preserve">PI, </w:t>
            </w:r>
            <w:r w:rsidR="003823D9">
              <w:t>GitHub</w:t>
            </w:r>
            <w:r>
              <w:t>.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2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3823D9" w:rsidP="003823D9">
            <w:pPr>
              <w:pStyle w:val="Heading2"/>
            </w:pPr>
            <w:r>
              <w:t>Software Developer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3823D9" w:rsidP="003823D9">
            <w:pPr>
              <w:pStyle w:val="Dates"/>
            </w:pPr>
            <w:r>
              <w:t>July 2016-Current</w:t>
            </w:r>
          </w:p>
        </w:tc>
      </w:tr>
      <w:tr w:rsidR="006962EF" w:rsidRPr="00DE7766" w:rsidTr="00AC26F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3823D9" w:rsidP="007D5AB6">
            <w:pPr>
              <w:pStyle w:val="Location"/>
            </w:pPr>
            <w:r>
              <w:t>Cybage Software Pvt. Ltd</w:t>
            </w:r>
          </w:p>
          <w:p w:rsidR="00D4662D" w:rsidRPr="0010077D" w:rsidRDefault="003823D9" w:rsidP="00116379">
            <w:pPr>
              <w:pStyle w:val="ListParagraph"/>
            </w:pPr>
            <w:r>
              <w:t>Developed an Online Quiz management System as Training Project.</w:t>
            </w:r>
          </w:p>
          <w:p w:rsidR="00D4662D" w:rsidRPr="0010077D" w:rsidRDefault="003823D9" w:rsidP="00116379">
            <w:pPr>
              <w:pStyle w:val="ListParagraph"/>
            </w:pPr>
            <w:r>
              <w:t>Currently working on developing a Society Management System as a Self-Learning Project.</w:t>
            </w:r>
          </w:p>
          <w:p w:rsidR="006962EF" w:rsidRPr="00D4662D" w:rsidRDefault="006962EF" w:rsidP="003823D9"/>
        </w:tc>
      </w:tr>
      <w:tr w:rsidR="006962EF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3823D9" w:rsidP="003823D9">
            <w:pPr>
              <w:pStyle w:val="Heading2"/>
            </w:pPr>
            <w:r>
              <w:t>Cummins College of Engineering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3823D9" w:rsidP="003823D9">
            <w:pPr>
              <w:pStyle w:val="Dates"/>
            </w:pPr>
            <w:r>
              <w:t>2012-2016</w:t>
            </w:r>
          </w:p>
        </w:tc>
      </w:tr>
      <w:tr w:rsidR="006962EF" w:rsidRPr="00DE7766" w:rsidTr="00AC26FD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</w:tcPr>
          <w:p w:rsidR="00D4662D" w:rsidRDefault="003823D9" w:rsidP="00D4662D">
            <w:pPr>
              <w:pStyle w:val="Location"/>
            </w:pPr>
            <w:r>
              <w:t>Pune,Maharashtra</w:t>
            </w:r>
          </w:p>
          <w:p w:rsidR="006962EF" w:rsidRDefault="003823D9" w:rsidP="003823D9">
            <w:pPr>
              <w:pStyle w:val="ListParagraph"/>
            </w:pPr>
            <w:r>
              <w:t>Degree: Bachelor in Engineering (Computer Engineering) .</w:t>
            </w:r>
          </w:p>
          <w:p w:rsidR="00C4360C" w:rsidRPr="006962EF" w:rsidRDefault="003823D9" w:rsidP="00C4360C">
            <w:pPr>
              <w:pStyle w:val="ListParagraph"/>
            </w:pPr>
            <w:r>
              <w:t>Score: 67.13%</w:t>
            </w:r>
          </w:p>
        </w:tc>
      </w:tr>
    </w:tbl>
    <w:p w:rsidR="00A669DB" w:rsidRDefault="00BC008F" w:rsidP="00DE7766">
      <w:r>
        <w:pict>
          <v:rect id="_x0000_i1025" style="width:0;height:1.5pt" o:hralign="center" o:hrstd="t" o:hr="t" fillcolor="#a0a0a0" stroked="f"/>
        </w:pict>
      </w:r>
    </w:p>
    <w:p w:rsidR="008E18D5" w:rsidRDefault="00C4360C" w:rsidP="00DE7766">
      <w:r>
        <w:t>ACADEM</w:t>
      </w:r>
      <w:r w:rsidR="00BC008F">
        <w:t>IC PROJECTS</w:t>
      </w:r>
      <w:r w:rsidR="00BC008F">
        <w:pict>
          <v:rect id="_x0000_i1026" style="width:6in;height:.05pt" o:hralign="center" o:hrstd="t" o:hr="t" fillcolor="#a0a0a0" stroked="f"/>
        </w:pict>
      </w:r>
    </w:p>
    <w:p w:rsidR="00C4360C" w:rsidRDefault="00C4360C" w:rsidP="00C4360C">
      <w:pPr>
        <w:pStyle w:val="ListParagraph"/>
        <w:numPr>
          <w:ilvl w:val="0"/>
          <w:numId w:val="21"/>
        </w:numPr>
      </w:pPr>
      <w:r>
        <w:t>Energy Management System (2015-2016)</w:t>
      </w:r>
    </w:p>
    <w:p w:rsidR="00C4360C" w:rsidRDefault="00C4360C" w:rsidP="00C4360C">
      <w:pPr>
        <w:pStyle w:val="ListParagraph"/>
        <w:numPr>
          <w:ilvl w:val="0"/>
          <w:numId w:val="0"/>
        </w:numPr>
        <w:ind w:left="1440"/>
      </w:pPr>
      <w:r>
        <w:t xml:space="preserve">Monitoring data collected from remote </w:t>
      </w:r>
      <w:r w:rsidR="00BC008F">
        <w:t>Electric Meters. Analysis and Processing data for Auditing.</w:t>
      </w:r>
    </w:p>
    <w:p w:rsidR="00BC008F" w:rsidRDefault="00BC008F" w:rsidP="00C4360C">
      <w:pPr>
        <w:pStyle w:val="ListParagraph"/>
        <w:numPr>
          <w:ilvl w:val="0"/>
          <w:numId w:val="0"/>
        </w:numPr>
        <w:ind w:left="1440"/>
      </w:pPr>
      <w:r>
        <w:t>Platforms and Languages: Android, PHP, HTML, CSS.</w:t>
      </w:r>
    </w:p>
    <w:p w:rsidR="00BC008F" w:rsidRDefault="00BC008F" w:rsidP="00BC008F">
      <w:pPr>
        <w:pStyle w:val="ListParagraph"/>
        <w:numPr>
          <w:ilvl w:val="0"/>
          <w:numId w:val="21"/>
        </w:numPr>
      </w:pPr>
      <w:r>
        <w:t>Robocon 2015</w:t>
      </w:r>
    </w:p>
    <w:p w:rsidR="00BC008F" w:rsidRDefault="00BC008F" w:rsidP="00BC008F">
      <w:pPr>
        <w:pStyle w:val="ListParagraph"/>
        <w:numPr>
          <w:ilvl w:val="0"/>
          <w:numId w:val="0"/>
        </w:numPr>
        <w:ind w:left="1440"/>
      </w:pPr>
      <w:r>
        <w:t>International Robotic Competition where 2 robots wisely controlled were built for playing badminton according to the theme of 2015, conducted by Asia Pacific Broadcasting Union.</w:t>
      </w:r>
    </w:p>
    <w:p w:rsidR="00C4360C" w:rsidRDefault="00BC008F" w:rsidP="00D8598E">
      <w:pPr>
        <w:pStyle w:val="ListParagraph"/>
        <w:numPr>
          <w:ilvl w:val="0"/>
          <w:numId w:val="21"/>
        </w:numPr>
      </w:pPr>
      <w:r>
        <w:t>FeedForward BackPropagation Neural Nets:</w:t>
      </w:r>
    </w:p>
    <w:p w:rsidR="00BC008F" w:rsidRDefault="00BC008F" w:rsidP="00BC008F">
      <w:pPr>
        <w:pStyle w:val="ListParagraph"/>
        <w:numPr>
          <w:ilvl w:val="0"/>
          <w:numId w:val="0"/>
        </w:numPr>
        <w:ind w:left="1440"/>
      </w:pPr>
      <w:r>
        <w:t xml:space="preserve">Mini-Project on </w:t>
      </w:r>
      <w:r w:rsidR="00D8598E">
        <w:t>Study of risk on heart disease of a diabetic patient using neural networks.</w:t>
      </w:r>
    </w:p>
    <w:p w:rsidR="004A161E" w:rsidRDefault="004A161E" w:rsidP="00BC008F">
      <w:pPr>
        <w:pStyle w:val="ListParagraph"/>
        <w:numPr>
          <w:ilvl w:val="0"/>
          <w:numId w:val="0"/>
        </w:numPr>
        <w:ind w:left="1440"/>
      </w:pPr>
    </w:p>
    <w:p w:rsidR="004A161E" w:rsidRDefault="004A161E" w:rsidP="00BC008F">
      <w:pPr>
        <w:pStyle w:val="ListParagraph"/>
        <w:numPr>
          <w:ilvl w:val="0"/>
          <w:numId w:val="0"/>
        </w:numPr>
        <w:ind w:left="1440"/>
      </w:pPr>
    </w:p>
    <w:p w:rsidR="004A161E" w:rsidRDefault="004A161E" w:rsidP="00BC008F">
      <w:pPr>
        <w:pStyle w:val="ListParagraph"/>
        <w:numPr>
          <w:ilvl w:val="0"/>
          <w:numId w:val="0"/>
        </w:numPr>
        <w:ind w:left="1440"/>
      </w:pPr>
    </w:p>
    <w:p w:rsidR="00C4360C" w:rsidRDefault="00D8598E" w:rsidP="00D8598E">
      <w:r>
        <w:pict>
          <v:rect id="_x0000_i1027" style="width:6in;height:.05pt" o:hralign="center" o:hrstd="t" o:hr="t" fillcolor="#a0a0a0" stroked="f"/>
        </w:pict>
      </w:r>
    </w:p>
    <w:p w:rsidR="00D8598E" w:rsidRDefault="00D8598E" w:rsidP="00D8598E">
      <w:r>
        <w:t>ADDITIONAL INFORMATION AND ACCOMPLISHMENTS</w:t>
      </w:r>
      <w:r>
        <w:pict>
          <v:rect id="_x0000_i1028" style="width:6in;height:.05pt" o:hralign="center" o:hrstd="t" o:hr="t" fillcolor="#a0a0a0" stroked="f"/>
        </w:pict>
      </w:r>
    </w:p>
    <w:p w:rsidR="00D8598E" w:rsidRDefault="004A161E" w:rsidP="004A161E">
      <w:pPr>
        <w:pStyle w:val="ListParagraph"/>
        <w:numPr>
          <w:ilvl w:val="0"/>
          <w:numId w:val="21"/>
        </w:numPr>
      </w:pPr>
      <w:r>
        <w:t>Member of coding team –ROBOCON 2015</w:t>
      </w:r>
    </w:p>
    <w:p w:rsidR="004A161E" w:rsidRDefault="004A161E" w:rsidP="004A161E">
      <w:pPr>
        <w:pStyle w:val="ListParagraph"/>
        <w:numPr>
          <w:ilvl w:val="0"/>
          <w:numId w:val="21"/>
        </w:numPr>
      </w:pPr>
      <w:r>
        <w:t>Member of CSI (Computer society of India)</w:t>
      </w:r>
    </w:p>
    <w:p w:rsidR="004A161E" w:rsidRDefault="004A161E" w:rsidP="004A161E">
      <w:pPr>
        <w:pStyle w:val="ListParagraph"/>
        <w:numPr>
          <w:ilvl w:val="0"/>
          <w:numId w:val="21"/>
        </w:numPr>
      </w:pPr>
      <w:r>
        <w:t>Ranked amongst top 10 in Microsoft App Fest organized by Microsoft Student Partners.</w:t>
      </w:r>
    </w:p>
    <w:p w:rsidR="004A161E" w:rsidRDefault="004A161E" w:rsidP="004A161E">
      <w:pPr>
        <w:pStyle w:val="ListParagraph"/>
        <w:numPr>
          <w:ilvl w:val="0"/>
          <w:numId w:val="21"/>
        </w:numPr>
      </w:pPr>
      <w:r>
        <w:t>Won “Best women’s team” in Robocon 2015.</w:t>
      </w:r>
    </w:p>
    <w:p w:rsidR="004A161E" w:rsidRDefault="004A161E" w:rsidP="004A161E">
      <w:pPr>
        <w:pStyle w:val="ListParagraph"/>
        <w:numPr>
          <w:ilvl w:val="0"/>
          <w:numId w:val="21"/>
        </w:numPr>
      </w:pPr>
      <w:r>
        <w:t xml:space="preserve">Actively Participated in Cybage CSR activities. </w:t>
      </w:r>
    </w:p>
    <w:p w:rsidR="00D8598E" w:rsidRDefault="00D8598E" w:rsidP="00D8598E"/>
    <w:p w:rsidR="004A161E" w:rsidRDefault="004A161E" w:rsidP="00D8598E"/>
    <w:p w:rsidR="004A161E" w:rsidRDefault="004A161E" w:rsidP="004A161E">
      <w:r>
        <w:t>I hereby conform the above information to be true.</w:t>
      </w:r>
    </w:p>
    <w:p w:rsidR="004A161E" w:rsidRDefault="004A161E" w:rsidP="004A161E"/>
    <w:p w:rsidR="004A161E" w:rsidRDefault="004A161E" w:rsidP="004A161E"/>
    <w:p w:rsidR="004A161E" w:rsidRPr="00D8598E" w:rsidRDefault="004A161E" w:rsidP="004A161E">
      <w:pPr>
        <w:jc w:val="right"/>
      </w:pPr>
      <w:r>
        <w:t xml:space="preserve"> Divya Ram Rajwani</w:t>
      </w:r>
    </w:p>
    <w:p w:rsidR="00C4360C" w:rsidRDefault="00C4360C" w:rsidP="00DE7766"/>
    <w:p w:rsidR="00C4360C" w:rsidRDefault="00C4360C" w:rsidP="00DE7766"/>
    <w:p w:rsidR="00C4360C" w:rsidRPr="00C4360C" w:rsidRDefault="00C4360C" w:rsidP="00DE7766"/>
    <w:sectPr w:rsidR="00C4360C" w:rsidRPr="00C4360C" w:rsidSect="00C4360C">
      <w:pgSz w:w="12240" w:h="15840"/>
      <w:pgMar w:top="1440" w:right="1800" w:bottom="108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067282"/>
    <w:multiLevelType w:val="hybridMultilevel"/>
    <w:tmpl w:val="77C0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5025980"/>
    <w:multiLevelType w:val="hybridMultilevel"/>
    <w:tmpl w:val="11D6BF3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73F71609"/>
    <w:multiLevelType w:val="hybridMultilevel"/>
    <w:tmpl w:val="FCA61AA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12"/>
  </w:num>
  <w:num w:numId="5">
    <w:abstractNumId w:val="13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0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4C"/>
    <w:rsid w:val="000022EB"/>
    <w:rsid w:val="00075E73"/>
    <w:rsid w:val="000B0EE9"/>
    <w:rsid w:val="0010077D"/>
    <w:rsid w:val="00116379"/>
    <w:rsid w:val="00201862"/>
    <w:rsid w:val="0025418C"/>
    <w:rsid w:val="002911C8"/>
    <w:rsid w:val="00301257"/>
    <w:rsid w:val="00361AFB"/>
    <w:rsid w:val="00374E86"/>
    <w:rsid w:val="003823D9"/>
    <w:rsid w:val="003F5303"/>
    <w:rsid w:val="0041118B"/>
    <w:rsid w:val="00443EE9"/>
    <w:rsid w:val="004A161E"/>
    <w:rsid w:val="005C5D33"/>
    <w:rsid w:val="006962EF"/>
    <w:rsid w:val="006E2432"/>
    <w:rsid w:val="00790D50"/>
    <w:rsid w:val="007A2F12"/>
    <w:rsid w:val="007D5AB6"/>
    <w:rsid w:val="008E18D5"/>
    <w:rsid w:val="0090731C"/>
    <w:rsid w:val="00907793"/>
    <w:rsid w:val="009548CA"/>
    <w:rsid w:val="00987217"/>
    <w:rsid w:val="009C574D"/>
    <w:rsid w:val="00A07D6A"/>
    <w:rsid w:val="00A669DB"/>
    <w:rsid w:val="00A84E65"/>
    <w:rsid w:val="00AC26FD"/>
    <w:rsid w:val="00AF1168"/>
    <w:rsid w:val="00B54803"/>
    <w:rsid w:val="00BC008F"/>
    <w:rsid w:val="00C069B4"/>
    <w:rsid w:val="00C302EE"/>
    <w:rsid w:val="00C4360C"/>
    <w:rsid w:val="00C55F0B"/>
    <w:rsid w:val="00CD22BE"/>
    <w:rsid w:val="00D449BA"/>
    <w:rsid w:val="00D4662D"/>
    <w:rsid w:val="00D720EA"/>
    <w:rsid w:val="00D8598E"/>
    <w:rsid w:val="00D97489"/>
    <w:rsid w:val="00DE7766"/>
    <w:rsid w:val="00E33FCE"/>
    <w:rsid w:val="00E93E4C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4A16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4A1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vya.rajwani1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raj\AppData\Roaming\Microsoft\Templates\MS_ProgrammerAnalys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Divya Ram Rajwani</dc:creator>
  <cp:lastModifiedBy>Divya Ram Rajwani</cp:lastModifiedBy>
  <cp:revision>3</cp:revision>
  <cp:lastPrinted>2017-01-05T06:28:00Z</cp:lastPrinted>
  <dcterms:created xsi:type="dcterms:W3CDTF">2017-01-05T06:28:00Z</dcterms:created>
  <dcterms:modified xsi:type="dcterms:W3CDTF">2017-01-05T06:28:00Z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